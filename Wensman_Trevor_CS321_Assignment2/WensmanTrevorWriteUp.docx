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38" w:rsidRDefault="001F3305" w:rsidP="001F3305">
      <w:pPr>
        <w:tabs>
          <w:tab w:val="left" w:pos="1740"/>
        </w:tabs>
      </w:pPr>
      <w:r>
        <w:t>Trevor Wensman</w:t>
      </w:r>
    </w:p>
    <w:p w:rsidR="001F3305" w:rsidRDefault="001F3305" w:rsidP="001F3305">
      <w:pPr>
        <w:tabs>
          <w:tab w:val="left" w:pos="1740"/>
        </w:tabs>
      </w:pPr>
    </w:p>
    <w:p w:rsidR="001F3305" w:rsidRDefault="001F3305" w:rsidP="001F3305">
      <w:pPr>
        <w:tabs>
          <w:tab w:val="left" w:pos="1740"/>
        </w:tabs>
      </w:pPr>
      <w:r>
        <w:t>Dimpled Cube – It creates a 1 by 1 cube with the inner vertices coming together at (0,0,0).</w:t>
      </w:r>
    </w:p>
    <w:p w:rsidR="001F3305" w:rsidRDefault="001F3305" w:rsidP="001F3305">
      <w:pPr>
        <w:tabs>
          <w:tab w:val="left" w:pos="1740"/>
        </w:tabs>
      </w:pPr>
    </w:p>
    <w:p w:rsidR="001F3305" w:rsidRDefault="001F3305" w:rsidP="001F3305">
      <w:pPr>
        <w:tabs>
          <w:tab w:val="left" w:pos="1740"/>
        </w:tabs>
      </w:pPr>
      <w:r>
        <w:t>Half-cube – Creates a normal cube that is cut diagonally in half.</w:t>
      </w:r>
    </w:p>
    <w:p w:rsidR="001F3305" w:rsidRDefault="001F3305" w:rsidP="001F3305">
      <w:pPr>
        <w:tabs>
          <w:tab w:val="left" w:pos="1740"/>
        </w:tabs>
      </w:pPr>
    </w:p>
    <w:p w:rsidR="001F3305" w:rsidRDefault="001F3305" w:rsidP="001F3305">
      <w:pPr>
        <w:tabs>
          <w:tab w:val="left" w:pos="1740"/>
        </w:tabs>
      </w:pPr>
      <w:r>
        <w:t>Pyramid – Creates a pyramid around the origin.</w:t>
      </w:r>
    </w:p>
    <w:p w:rsidR="001F3305" w:rsidRDefault="001F3305" w:rsidP="001F3305">
      <w:pPr>
        <w:tabs>
          <w:tab w:val="left" w:pos="1740"/>
        </w:tabs>
      </w:pPr>
    </w:p>
    <w:p w:rsidR="001F3305" w:rsidRDefault="001F3305" w:rsidP="001F3305">
      <w:pPr>
        <w:tabs>
          <w:tab w:val="left" w:pos="1740"/>
        </w:tabs>
      </w:pPr>
      <w:r>
        <w:t>Star – Creates a star like object, built by 6 pyramids around a square.</w:t>
      </w:r>
    </w:p>
    <w:p w:rsidR="001F3305" w:rsidRDefault="001F3305" w:rsidP="001F3305">
      <w:pPr>
        <w:tabs>
          <w:tab w:val="left" w:pos="1740"/>
        </w:tabs>
      </w:pPr>
      <w:r>
        <w:t>Pyramidpt2 – is modeled from the Pyramid program and takes user input for scaling and translating.</w:t>
      </w:r>
      <w:bookmarkStart w:id="0" w:name="_GoBack"/>
      <w:bookmarkEnd w:id="0"/>
    </w:p>
    <w:p w:rsidR="001F3305" w:rsidRDefault="001F3305" w:rsidP="001F3305">
      <w:pPr>
        <w:tabs>
          <w:tab w:val="left" w:pos="1740"/>
        </w:tabs>
      </w:pPr>
    </w:p>
    <w:p w:rsidR="001F3305" w:rsidRPr="001F3305" w:rsidRDefault="001F3305" w:rsidP="001F3305">
      <w:pPr>
        <w:tabs>
          <w:tab w:val="left" w:pos="1740"/>
        </w:tabs>
      </w:pPr>
      <w:r>
        <w:t>3OnOne – half-cube, Pyramid, and star all on one canvas and rotating about the axis.</w:t>
      </w:r>
    </w:p>
    <w:sectPr w:rsidR="001F3305" w:rsidRPr="001F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05" w:rsidRDefault="001F3305" w:rsidP="001F3305">
      <w:pPr>
        <w:spacing w:after="0" w:line="240" w:lineRule="auto"/>
      </w:pPr>
      <w:r>
        <w:separator/>
      </w:r>
    </w:p>
  </w:endnote>
  <w:endnote w:type="continuationSeparator" w:id="0">
    <w:p w:rsidR="001F3305" w:rsidRDefault="001F3305" w:rsidP="001F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05" w:rsidRDefault="001F3305" w:rsidP="001F3305">
      <w:pPr>
        <w:spacing w:after="0" w:line="240" w:lineRule="auto"/>
      </w:pPr>
      <w:r>
        <w:separator/>
      </w:r>
    </w:p>
  </w:footnote>
  <w:footnote w:type="continuationSeparator" w:id="0">
    <w:p w:rsidR="001F3305" w:rsidRDefault="001F3305" w:rsidP="001F3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36"/>
    <w:rsid w:val="001F3305"/>
    <w:rsid w:val="005C1738"/>
    <w:rsid w:val="0078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83A1"/>
  <w15:chartTrackingRefBased/>
  <w15:docId w15:val="{AEABF82A-E3CD-4DC3-A027-EA170E3F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305"/>
  </w:style>
  <w:style w:type="paragraph" w:styleId="Footer">
    <w:name w:val="footer"/>
    <w:basedOn w:val="Normal"/>
    <w:link w:val="FooterChar"/>
    <w:uiPriority w:val="99"/>
    <w:unhideWhenUsed/>
    <w:rsid w:val="001F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1D378375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>CSB/SJU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Wensman</dc:creator>
  <cp:keywords/>
  <dc:description/>
  <cp:lastModifiedBy>Trevor Wensman</cp:lastModifiedBy>
  <cp:revision>2</cp:revision>
  <dcterms:created xsi:type="dcterms:W3CDTF">2018-02-19T17:58:00Z</dcterms:created>
  <dcterms:modified xsi:type="dcterms:W3CDTF">2018-02-19T18:05:00Z</dcterms:modified>
</cp:coreProperties>
</file>