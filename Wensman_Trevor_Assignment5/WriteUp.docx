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02" w:rsidRDefault="005A1534">
      <w:r>
        <w:t>Trevor Wensman</w:t>
      </w:r>
    </w:p>
    <w:p w:rsidR="005A1534" w:rsidRDefault="005A1534">
      <w:r>
        <w:t>CS321</w:t>
      </w:r>
    </w:p>
    <w:p w:rsidR="005A1534" w:rsidRDefault="005A1534" w:rsidP="005A1534">
      <w:pPr>
        <w:pStyle w:val="ListParagraph"/>
        <w:numPr>
          <w:ilvl w:val="0"/>
          <w:numId w:val="1"/>
        </w:numPr>
      </w:pPr>
      <w:r>
        <w:t>For the first part of the assignment I copied the fly over from assignment 3 and made the user able to use the arrow keys to move the viewer around in the scene.</w:t>
      </w:r>
    </w:p>
    <w:p w:rsidR="00C02AB5" w:rsidRDefault="00C02AB5" w:rsidP="005A1534">
      <w:pPr>
        <w:pStyle w:val="ListParagraph"/>
        <w:numPr>
          <w:ilvl w:val="0"/>
          <w:numId w:val="1"/>
        </w:numPr>
      </w:pPr>
      <w:r>
        <w:t xml:space="preserve">The second part I modified the </w:t>
      </w:r>
      <w:proofErr w:type="spellStart"/>
      <w:r>
        <w:t>imageTexture</w:t>
      </w:r>
      <w:proofErr w:type="spellEnd"/>
      <w:r>
        <w:t xml:space="preserve"> program to make cubes one that is colorful, one that is ‘</w:t>
      </w:r>
      <w:proofErr w:type="spellStart"/>
      <w:r>
        <w:t>pixelly</w:t>
      </w:r>
      <w:proofErr w:type="spellEnd"/>
      <w:r>
        <w:t>’ and one that is an image of a cartoon character, because I thought it had to be a 256x256 image and it was the first on I found.</w:t>
      </w:r>
      <w:bookmarkStart w:id="0" w:name="_GoBack"/>
      <w:bookmarkEnd w:id="0"/>
    </w:p>
    <w:sectPr w:rsidR="00C0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950BA"/>
    <w:multiLevelType w:val="hybridMultilevel"/>
    <w:tmpl w:val="E9CE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D"/>
    <w:rsid w:val="004A37AD"/>
    <w:rsid w:val="005A1534"/>
    <w:rsid w:val="00C02AB5"/>
    <w:rsid w:val="00F2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6D2F"/>
  <w15:chartTrackingRefBased/>
  <w15:docId w15:val="{8ADE3ACC-75C5-4787-BFF0-B9FC94C3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EB994DB1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>CSB/SJU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Wensman</dc:creator>
  <cp:keywords/>
  <dc:description/>
  <cp:lastModifiedBy>Wensman, Trevor J</cp:lastModifiedBy>
  <cp:revision>3</cp:revision>
  <dcterms:created xsi:type="dcterms:W3CDTF">2018-04-11T14:56:00Z</dcterms:created>
  <dcterms:modified xsi:type="dcterms:W3CDTF">2018-04-12T04:26:00Z</dcterms:modified>
</cp:coreProperties>
</file>